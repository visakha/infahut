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E847" w14:textId="0452D5DE" w:rsidR="004770D4" w:rsidRPr="0058140D" w:rsidRDefault="004767A6" w:rsidP="004D4881">
      <w:pPr>
        <w:pStyle w:val="Title"/>
        <w:spacing w:after="0"/>
      </w:pPr>
      <w:r>
        <w:t>Instructions</w:t>
      </w:r>
    </w:p>
    <w:p w14:paraId="01161C3B" w14:textId="3067FE0B" w:rsidR="004767A6" w:rsidRDefault="004767A6" w:rsidP="004D4881">
      <w:pPr>
        <w:pStyle w:val="Subtitle"/>
      </w:pPr>
      <w:r>
        <w:t xml:space="preserve">You are a </w:t>
      </w:r>
      <w:r w:rsidR="00ED47C2">
        <w:t>Java and SpringBoot</w:t>
      </w:r>
      <w:r>
        <w:t xml:space="preserve"> expert who emphasis modular </w:t>
      </w:r>
      <w:r w:rsidR="00E23A4C">
        <w:t>monolith (think Spring Modulith)</w:t>
      </w:r>
      <w:r>
        <w:t>.</w:t>
      </w:r>
    </w:p>
    <w:p w14:paraId="31D1DDBE" w14:textId="3384C049" w:rsidR="002C0836" w:rsidRPr="0058140D" w:rsidRDefault="004767A6" w:rsidP="004D4881">
      <w:pPr>
        <w:pStyle w:val="Subtitle"/>
      </w:pPr>
      <w:r>
        <w:t>You wi</w:t>
      </w:r>
      <w:r w:rsidR="00F52A9E">
        <w:t>l</w:t>
      </w:r>
      <w:r>
        <w:t>l be helping me in</w:t>
      </w:r>
      <w:r w:rsidR="00E92919" w:rsidRPr="0058140D">
        <w:t xml:space="preserve"> develop</w:t>
      </w:r>
      <w:r>
        <w:t>ing</w:t>
      </w:r>
      <w:r w:rsidR="00E92919" w:rsidRPr="0058140D">
        <w:t xml:space="preserve"> </w:t>
      </w:r>
      <w:r w:rsidR="008F47D8">
        <w:t xml:space="preserve">a web app using </w:t>
      </w:r>
      <w:r w:rsidR="001D63BD">
        <w:t xml:space="preserve">latest </w:t>
      </w:r>
      <w:r w:rsidR="00ED47C2">
        <w:t xml:space="preserve">SpringBoot for the backend and JTE </w:t>
      </w:r>
      <w:r w:rsidR="00F52A9E">
        <w:t>for the front end</w:t>
      </w:r>
      <w:r w:rsidR="008F47D8">
        <w:t xml:space="preserve">, </w:t>
      </w:r>
      <w:r w:rsidR="00F52A9E">
        <w:t>using maven</w:t>
      </w:r>
      <w:r w:rsidR="001D63BD">
        <w:t xml:space="preserve"> and using Spring data JDBC for the SQLite</w:t>
      </w:r>
      <w:r w:rsidR="00F52A9E">
        <w:t>.</w:t>
      </w:r>
      <w:r w:rsidR="004E0338">
        <w:t xml:space="preserve"> Do not use WebFlux, use the </w:t>
      </w:r>
      <w:r w:rsidR="00FD2612">
        <w:t>JTE, and use the attached POM.xml and the word doc. Use spring modulith for the Plugins.</w:t>
      </w:r>
      <w:r w:rsidR="00F52A9E">
        <w:t xml:space="preserve"> </w:t>
      </w:r>
      <w:r w:rsidR="008F47D8">
        <w:t xml:space="preserve">I am calling </w:t>
      </w:r>
      <w:r w:rsidR="00F52A9E">
        <w:t>project</w:t>
      </w:r>
      <w:r w:rsidR="008F47D8">
        <w:t xml:space="preserve"> </w:t>
      </w:r>
      <w:r w:rsidR="00ED47C2">
        <w:t>InfaHut</w:t>
      </w:r>
      <w:r w:rsidR="0058140D" w:rsidRPr="0058140D">
        <w:t>.</w:t>
      </w:r>
    </w:p>
    <w:p w14:paraId="163A461C" w14:textId="46723065" w:rsidR="001D63BD" w:rsidRDefault="00ED47C2" w:rsidP="004D4881">
      <w:pPr>
        <w:pStyle w:val="Subtitle"/>
      </w:pPr>
      <w:r>
        <w:t>InfaHut</w:t>
      </w:r>
      <w:r w:rsidR="008F47D8">
        <w:t xml:space="preserve"> </w:t>
      </w:r>
      <w:r w:rsidR="004767A6">
        <w:t xml:space="preserve">is a web app to browse the assets developed using the Informatica IICS and CDI. it </w:t>
      </w:r>
      <w:r w:rsidR="008F47D8">
        <w:t xml:space="preserve">makes a </w:t>
      </w:r>
      <w:r w:rsidR="004767A6">
        <w:t>series of</w:t>
      </w:r>
      <w:r w:rsidR="008F47D8">
        <w:t xml:space="preserve"> API’s to get the meta data about the </w:t>
      </w:r>
      <w:r w:rsidR="004767A6">
        <w:t>assets</w:t>
      </w:r>
      <w:r w:rsidR="008F47D8">
        <w:t xml:space="preserve">. </w:t>
      </w:r>
      <w:r w:rsidR="00B83D9B">
        <w:t xml:space="preserve">It. </w:t>
      </w:r>
    </w:p>
    <w:p w14:paraId="4CBF9561" w14:textId="25B77AC5" w:rsidR="001F1D6A" w:rsidRDefault="00FE229D" w:rsidP="004D4881">
      <w:pPr>
        <w:pStyle w:val="Subtitle"/>
      </w:pPr>
      <w:r>
        <w:t xml:space="preserve">I would also the ability to write plugins, so make it </w:t>
      </w:r>
      <w:r w:rsidR="00681EA0">
        <w:t>something</w:t>
      </w:r>
      <w:r>
        <w:t xml:space="preserve"> where my team can develop the plugins, with a predefined life cyle to unload and unload the plugin code dynamically.</w:t>
      </w:r>
    </w:p>
    <w:p w14:paraId="4D447CE0" w14:textId="08097F03" w:rsidR="00FE229D" w:rsidRDefault="00FE229D" w:rsidP="004D4881">
      <w:pPr>
        <w:pStyle w:val="Subtitle"/>
      </w:pPr>
      <w:r>
        <w:t xml:space="preserve">The code should be cleanly separated into the backend and frontend. The Plugin </w:t>
      </w:r>
      <w:r w:rsidR="00B41E70">
        <w:t xml:space="preserve">contributes to both backend and the frontend. </w:t>
      </w:r>
    </w:p>
    <w:p w14:paraId="0B030FEF" w14:textId="1A8C9814" w:rsidR="00661437" w:rsidRDefault="00661437" w:rsidP="004D4881">
      <w:pPr>
        <w:pStyle w:val="Subtitle"/>
      </w:pPr>
      <w:r>
        <w:t>The plugin system should use the Spring Modulisth as much as possible</w:t>
      </w:r>
    </w:p>
    <w:p w14:paraId="4B1A107E" w14:textId="77777777" w:rsidR="00661437" w:rsidRDefault="00661437" w:rsidP="004D4881">
      <w:pPr>
        <w:pStyle w:val="Subtitle"/>
      </w:pPr>
    </w:p>
    <w:p w14:paraId="5AC11575" w14:textId="30BAD827" w:rsidR="005D6CC8" w:rsidRDefault="005D6CC8" w:rsidP="004D4881">
      <w:pPr>
        <w:pStyle w:val="Subtitle"/>
      </w:pPr>
      <w:r>
        <w:t>Further instructions</w:t>
      </w:r>
    </w:p>
    <w:p w14:paraId="45FDCDD5" w14:textId="38DC5F41" w:rsidR="005D6CC8" w:rsidRDefault="005D6CC8" w:rsidP="004D4881">
      <w:pPr>
        <w:pStyle w:val="Subtitle"/>
      </w:pPr>
      <w:r>
        <w:t>Do not use React</w:t>
      </w:r>
      <w:r w:rsidR="006208FE">
        <w:t>,</w:t>
      </w:r>
    </w:p>
    <w:p w14:paraId="04066FE7" w14:textId="77777777" w:rsidR="006208FE" w:rsidRDefault="005D6CC8" w:rsidP="004D4881">
      <w:pPr>
        <w:pStyle w:val="Subtitle"/>
      </w:pPr>
      <w:r>
        <w:t>Do not use Javascript</w:t>
      </w:r>
    </w:p>
    <w:p w14:paraId="6EBE97AE" w14:textId="739E8B16" w:rsidR="004E0338" w:rsidRDefault="004E0338" w:rsidP="004D4881">
      <w:pPr>
        <w:pStyle w:val="Subtitle"/>
      </w:pPr>
      <w:r>
        <w:t>Do not use WebFlux</w:t>
      </w:r>
    </w:p>
    <w:p w14:paraId="60ECB6BE" w14:textId="77777777" w:rsidR="004E0338" w:rsidRDefault="004E0338" w:rsidP="004D4881">
      <w:pPr>
        <w:pStyle w:val="Subtitle"/>
      </w:pPr>
    </w:p>
    <w:p w14:paraId="5AA96A06" w14:textId="77777777" w:rsidR="00FC6B91" w:rsidRDefault="00FC6B91" w:rsidP="004D4881"/>
    <w:p w14:paraId="0526073D" w14:textId="77777777" w:rsidR="009131E9" w:rsidRDefault="009131E9" w:rsidP="004D4881"/>
    <w:p w14:paraId="095D9DDC" w14:textId="77777777" w:rsidR="009131E9" w:rsidRDefault="009131E9" w:rsidP="004D4881"/>
    <w:p w14:paraId="0EA6BB35" w14:textId="77777777" w:rsidR="009131E9" w:rsidRPr="001F1D6A" w:rsidRDefault="009131E9" w:rsidP="004D4881"/>
    <w:p w14:paraId="6CD27CCF" w14:textId="60753210" w:rsidR="001F1D6A" w:rsidRDefault="00681EA0" w:rsidP="004D4881">
      <w:pPr>
        <w:pStyle w:val="Heading1"/>
        <w:spacing w:before="0"/>
      </w:pPr>
      <w:r>
        <w:t xml:space="preserve">Step A: </w:t>
      </w:r>
      <w:r w:rsidR="004767A6">
        <w:t>Make a Login request and capture the session id and the base url.</w:t>
      </w:r>
    </w:p>
    <w:p w14:paraId="45CC5CC0" w14:textId="77777777" w:rsidR="004767A6" w:rsidRPr="004767A6" w:rsidRDefault="004767A6" w:rsidP="004D4881"/>
    <w:p w14:paraId="72A33C18" w14:textId="7F36FB1C" w:rsidR="00233CF2" w:rsidRDefault="004767A6" w:rsidP="004D4881">
      <w:r>
        <w:t>See below</w:t>
      </w:r>
    </w:p>
    <w:p w14:paraId="6EE95C09" w14:textId="77777777" w:rsidR="00A13A81" w:rsidRDefault="00A13A81" w:rsidP="004D4881"/>
    <w:p w14:paraId="117A12AD" w14:textId="7FA83B74" w:rsidR="00A13A81" w:rsidRDefault="00B61FA9" w:rsidP="004D4881">
      <w:pPr>
        <w:pStyle w:val="Heading2"/>
      </w:pPr>
      <w:r>
        <w:t>Login API:</w:t>
      </w:r>
    </w:p>
    <w:p w14:paraId="5C528E76" w14:textId="77777777" w:rsidR="00B61FA9" w:rsidRPr="00B61FA9" w:rsidRDefault="00B61FA9" w:rsidP="004D4881"/>
    <w:p w14:paraId="7FFB7700" w14:textId="43712533" w:rsidR="00A13A81" w:rsidRDefault="004D4881" w:rsidP="004D4881">
      <w:r>
        <w:t xml:space="preserve">The </w:t>
      </w:r>
      <w:r w:rsidR="003A652D">
        <w:t xml:space="preserve">Sample </w:t>
      </w:r>
      <w:r>
        <w:t>curl is</w:t>
      </w:r>
    </w:p>
    <w:p w14:paraId="3AB82CE7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>curl --request POST \</w:t>
      </w:r>
    </w:p>
    <w:p w14:paraId="469F5ACE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 xml:space="preserve">  --url https://dmp-us.informaticacloud.com/saas/public/core/v3/login \</w:t>
      </w:r>
    </w:p>
    <w:p w14:paraId="6A6B7636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 xml:space="preserve">  --header 'Accept: application/json' \</w:t>
      </w:r>
    </w:p>
    <w:p w14:paraId="37A2EC9B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 xml:space="preserve">  --header 'Content-Type: application/json' \</w:t>
      </w:r>
    </w:p>
    <w:p w14:paraId="005BBADF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 xml:space="preserve">  --header 'User-Agent: insomnia/11.2.0' \</w:t>
      </w:r>
    </w:p>
    <w:p w14:paraId="5A1CB834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 xml:space="preserve">  --data '{</w:t>
      </w:r>
    </w:p>
    <w:p w14:paraId="1AD38FC4" w14:textId="3B0589E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>"username":"org01_v</w:t>
      </w:r>
      <w:r w:rsidR="00B6703F">
        <w:rPr>
          <w:color w:val="0070C0"/>
        </w:rPr>
        <w:t>g</w:t>
      </w:r>
      <w:r w:rsidRPr="004D4881">
        <w:rPr>
          <w:color w:val="0070C0"/>
        </w:rPr>
        <w:t>",</w:t>
      </w:r>
    </w:p>
    <w:p w14:paraId="413F1125" w14:textId="1E67A6FA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>"password":"Sa</w:t>
      </w:r>
      <w:r w:rsidR="00B6703F">
        <w:rPr>
          <w:color w:val="0070C0"/>
        </w:rPr>
        <w:t>mplePwd</w:t>
      </w:r>
      <w:r w:rsidRPr="004D4881">
        <w:rPr>
          <w:color w:val="0070C0"/>
        </w:rPr>
        <w:t>"</w:t>
      </w:r>
    </w:p>
    <w:p w14:paraId="2B818219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lastRenderedPageBreak/>
        <w:t>}</w:t>
      </w:r>
    </w:p>
    <w:p w14:paraId="2268C1C4" w14:textId="77777777" w:rsidR="004D4881" w:rsidRDefault="004D4881" w:rsidP="004D4881"/>
    <w:p w14:paraId="27DE3706" w14:textId="77777777" w:rsidR="004D4881" w:rsidRDefault="004D4881" w:rsidP="004D4881"/>
    <w:p w14:paraId="3D66236C" w14:textId="12F1AB36" w:rsidR="004D4881" w:rsidRDefault="004D4881" w:rsidP="004D4881">
      <w:r>
        <w:t>'</w:t>
      </w:r>
    </w:p>
    <w:p w14:paraId="6A64CDDE" w14:textId="58976944" w:rsidR="004D4881" w:rsidRDefault="004D4881" w:rsidP="004D4881">
      <w:r>
        <w:t xml:space="preserve">The response is </w:t>
      </w:r>
    </w:p>
    <w:p w14:paraId="5636FF82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>{</w:t>
      </w:r>
    </w:p>
    <w:p w14:paraId="16F50362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  <w:t>"products": [</w:t>
      </w:r>
    </w:p>
    <w:p w14:paraId="508F8252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{</w:t>
      </w:r>
    </w:p>
    <w:p w14:paraId="2C8754B7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</w:r>
      <w:r w:rsidRPr="004D4881">
        <w:rPr>
          <w:color w:val="0070C0"/>
        </w:rPr>
        <w:tab/>
        <w:t>"name": "Integration Cloud",</w:t>
      </w:r>
    </w:p>
    <w:p w14:paraId="5EC9AA8C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</w:r>
      <w:r w:rsidRPr="004D4881">
        <w:rPr>
          <w:color w:val="0070C0"/>
        </w:rPr>
        <w:tab/>
        <w:t>"baseApiUrl": "https://usw1.dmp-us.informaticacloud.com/saas"</w:t>
      </w:r>
    </w:p>
    <w:p w14:paraId="79A0B44B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}</w:t>
      </w:r>
    </w:p>
    <w:p w14:paraId="25318F9E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  <w:t>],</w:t>
      </w:r>
    </w:p>
    <w:p w14:paraId="795F694D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  <w:t>"userInfo": {</w:t>
      </w:r>
    </w:p>
    <w:p w14:paraId="5C57A50F" w14:textId="702D9AE6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"sessionId": "</w:t>
      </w:r>
      <w:r w:rsidR="00B6703F">
        <w:rPr>
          <w:color w:val="0070C0"/>
        </w:rPr>
        <w:t>sweweftrsv</w:t>
      </w:r>
      <w:r w:rsidRPr="004D4881">
        <w:rPr>
          <w:color w:val="0070C0"/>
        </w:rPr>
        <w:t>",</w:t>
      </w:r>
    </w:p>
    <w:p w14:paraId="2964147B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"id": "8SCR3Du2yrGfvtL8cWB1EV",</w:t>
      </w:r>
    </w:p>
    <w:p w14:paraId="7F7278F6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"name": "org01_vamsi.vegi",</w:t>
      </w:r>
    </w:p>
    <w:p w14:paraId="6597841B" w14:textId="553901CC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"parentOrgId": "</w:t>
      </w:r>
      <w:r w:rsidR="00B6703F">
        <w:rPr>
          <w:color w:val="0070C0"/>
        </w:rPr>
        <w:t>dff</w:t>
      </w:r>
      <w:r w:rsidRPr="004D4881">
        <w:rPr>
          <w:color w:val="0070C0"/>
        </w:rPr>
        <w:t>",</w:t>
      </w:r>
    </w:p>
    <w:p w14:paraId="00B3DAB3" w14:textId="496864B3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"orgId": "</w:t>
      </w:r>
      <w:r w:rsidR="00B6703F">
        <w:rPr>
          <w:color w:val="0070C0"/>
        </w:rPr>
        <w:t>sd</w:t>
      </w:r>
      <w:r w:rsidRPr="004D4881">
        <w:rPr>
          <w:color w:val="0070C0"/>
        </w:rPr>
        <w:t>",</w:t>
      </w:r>
    </w:p>
    <w:p w14:paraId="0ED9C52B" w14:textId="2C156FE8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"orgName": "</w:t>
      </w:r>
      <w:r w:rsidR="00B6703F">
        <w:rPr>
          <w:color w:val="0070C0"/>
        </w:rPr>
        <w:t>s</w:t>
      </w:r>
      <w:r w:rsidRPr="004D4881">
        <w:rPr>
          <w:color w:val="0070C0"/>
        </w:rPr>
        <w:t>_0K-a1",</w:t>
      </w:r>
    </w:p>
    <w:p w14:paraId="536DC8AE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"groups": {</w:t>
      </w:r>
    </w:p>
    <w:p w14:paraId="35B89A2F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</w:r>
      <w:r w:rsidRPr="004D4881">
        <w:rPr>
          <w:color w:val="0070C0"/>
        </w:rPr>
        <w:tab/>
        <w:t>"Consulting_group": "cLhK0htGQ0Dhi71G0Va3c6"</w:t>
      </w:r>
    </w:p>
    <w:p w14:paraId="05FFCC81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},</w:t>
      </w:r>
    </w:p>
    <w:p w14:paraId="415512A8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</w:r>
      <w:r w:rsidRPr="004D4881">
        <w:rPr>
          <w:color w:val="0070C0"/>
        </w:rPr>
        <w:tab/>
        <w:t>"status": "Active"</w:t>
      </w:r>
    </w:p>
    <w:p w14:paraId="77B98DCC" w14:textId="77777777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ab/>
        <w:t>}</w:t>
      </w:r>
    </w:p>
    <w:p w14:paraId="0C9676D8" w14:textId="2481B1FD" w:rsidR="004D4881" w:rsidRPr="004D4881" w:rsidRDefault="004D4881" w:rsidP="004D4881">
      <w:pPr>
        <w:rPr>
          <w:color w:val="0070C0"/>
        </w:rPr>
      </w:pPr>
      <w:r w:rsidRPr="004D4881">
        <w:rPr>
          <w:color w:val="0070C0"/>
        </w:rPr>
        <w:t>}</w:t>
      </w:r>
    </w:p>
    <w:p w14:paraId="7A924F82" w14:textId="77777777" w:rsidR="004D4881" w:rsidRDefault="004D4881" w:rsidP="004D4881"/>
    <w:p w14:paraId="7E6FEE46" w14:textId="77777777" w:rsidR="004D4881" w:rsidRDefault="004D4881" w:rsidP="004D4881"/>
    <w:p w14:paraId="6E7CFB63" w14:textId="77777777" w:rsidR="00525B2E" w:rsidRDefault="00525B2E" w:rsidP="004D4881"/>
    <w:p w14:paraId="3D7EA7D9" w14:textId="4AB6FC5F" w:rsidR="00B83D9B" w:rsidRDefault="00B83D9B" w:rsidP="004D4881">
      <w:r>
        <w:t>Please write this as three Plugins as below</w:t>
      </w:r>
    </w:p>
    <w:p w14:paraId="66A30453" w14:textId="1E722793" w:rsidR="004D4881" w:rsidRDefault="00B83D9B" w:rsidP="00B83D9B">
      <w:pPr>
        <w:pStyle w:val="ListParagraph"/>
        <w:numPr>
          <w:ilvl w:val="0"/>
          <w:numId w:val="19"/>
        </w:numPr>
      </w:pPr>
      <w:r>
        <w:t>plugin-LoginAPI: This plugin make the Login call as below and stores the response in SQLite as Json.</w:t>
      </w:r>
      <w:r w:rsidR="00525B2E">
        <w:t xml:space="preserve"> Its should also increments a sequence column called seq. and timestamp it as a text column with the format ‘June – 12:20 PM CST’ (CST is the timezone local)</w:t>
      </w:r>
    </w:p>
    <w:p w14:paraId="4C9F96F4" w14:textId="45798688" w:rsidR="00B83D9B" w:rsidRDefault="00B83D9B" w:rsidP="00B83D9B">
      <w:pPr>
        <w:pStyle w:val="ListParagraph"/>
        <w:numPr>
          <w:ilvl w:val="0"/>
          <w:numId w:val="19"/>
        </w:numPr>
      </w:pPr>
      <w:r>
        <w:t>plugin-RetriveSessonId: This plugin reads the SQLite and retrives the sessionId and stores in an global object that is a singleton. Lets call this object as LoginCred</w:t>
      </w:r>
    </w:p>
    <w:p w14:paraId="580D6A4E" w14:textId="2106E14C" w:rsidR="00B83D9B" w:rsidRDefault="00B83D9B" w:rsidP="00B83D9B">
      <w:pPr>
        <w:pStyle w:val="ListParagraph"/>
        <w:numPr>
          <w:ilvl w:val="0"/>
          <w:numId w:val="19"/>
        </w:numPr>
      </w:pPr>
      <w:r>
        <w:t>plugin-RefreshSessonId: This plugin make the Login call as below and stores the response in SQLite as Json and refreshes the data stored in the LoginCred.</w:t>
      </w:r>
      <w:r w:rsidR="00525B2E">
        <w:t xml:space="preserve"> This plugin increments the Sequence Id in the column seq when It stores.</w:t>
      </w:r>
    </w:p>
    <w:p w14:paraId="1D2E25D0" w14:textId="0D68AC1F" w:rsidR="00525B2E" w:rsidRDefault="00525B2E" w:rsidP="00B83D9B">
      <w:pPr>
        <w:pStyle w:val="ListParagraph"/>
        <w:numPr>
          <w:ilvl w:val="0"/>
          <w:numId w:val="19"/>
        </w:numPr>
      </w:pPr>
      <w:r>
        <w:t>The order of loading the plugins should be driven by a properties file like below</w:t>
      </w:r>
    </w:p>
    <w:p w14:paraId="5CA0B63E" w14:textId="69D7A97A" w:rsidR="00525B2E" w:rsidRDefault="00525B2E" w:rsidP="00525B2E">
      <w:pPr>
        <w:pStyle w:val="ListParagraph"/>
        <w:numPr>
          <w:ilvl w:val="1"/>
          <w:numId w:val="19"/>
        </w:numPr>
      </w:pPr>
      <w:r>
        <w:t>Enable_root_plugins: plugin-LoginAPI</w:t>
      </w:r>
    </w:p>
    <w:p w14:paraId="191EACA9" w14:textId="19ECC098" w:rsidR="00525B2E" w:rsidRDefault="00525B2E" w:rsidP="00525B2E">
      <w:pPr>
        <w:pStyle w:val="ListParagraph"/>
        <w:numPr>
          <w:ilvl w:val="1"/>
          <w:numId w:val="19"/>
        </w:numPr>
      </w:pPr>
      <w:r>
        <w:t>Enable_child_plugins: plugin-LoginAPI uses plugin-RetriveSessonId, plugin-RefreshSessonId</w:t>
      </w:r>
    </w:p>
    <w:p w14:paraId="244CB85F" w14:textId="1A1096D7" w:rsidR="00525B2E" w:rsidRDefault="00525B2E" w:rsidP="00B83D9B">
      <w:pPr>
        <w:pStyle w:val="ListParagraph"/>
        <w:numPr>
          <w:ilvl w:val="0"/>
          <w:numId w:val="19"/>
        </w:numPr>
      </w:pPr>
    </w:p>
    <w:p w14:paraId="2CA764F7" w14:textId="0AEAE104" w:rsidR="004D4881" w:rsidRDefault="004D4881" w:rsidP="004D4881"/>
    <w:p w14:paraId="42A697B1" w14:textId="04686A57" w:rsidR="00525B2E" w:rsidRDefault="00525B2E" w:rsidP="004D4881">
      <w:r>
        <w:t>Requirements for the UI</w:t>
      </w:r>
    </w:p>
    <w:p w14:paraId="132E426C" w14:textId="77777777" w:rsidR="008A2029" w:rsidRDefault="00525B2E" w:rsidP="00525B2E">
      <w:r>
        <w:t xml:space="preserve">Please write a UI with side nav bar, </w:t>
      </w:r>
    </w:p>
    <w:p w14:paraId="1647C9BA" w14:textId="3640CFC4" w:rsidR="00525B2E" w:rsidRDefault="00525B2E" w:rsidP="008A2029">
      <w:pPr>
        <w:pStyle w:val="ListParagraph"/>
        <w:numPr>
          <w:ilvl w:val="0"/>
          <w:numId w:val="20"/>
        </w:numPr>
      </w:pPr>
      <w:r>
        <w:lastRenderedPageBreak/>
        <w:t>to enable login</w:t>
      </w:r>
    </w:p>
    <w:p w14:paraId="5052791C" w14:textId="3C22220A" w:rsidR="008A2029" w:rsidRDefault="008A2029" w:rsidP="008A2029">
      <w:pPr>
        <w:pStyle w:val="ListParagraph"/>
        <w:numPr>
          <w:ilvl w:val="0"/>
          <w:numId w:val="20"/>
        </w:numPr>
      </w:pPr>
      <w:r>
        <w:t>view the sessionId and other information from the LoginAPI and the time elapsed in Hours and Mins</w:t>
      </w:r>
    </w:p>
    <w:p w14:paraId="56B18ECD" w14:textId="77777777" w:rsidR="008A2029" w:rsidRDefault="008A2029" w:rsidP="008A2029"/>
    <w:p w14:paraId="33883498" w14:textId="77777777" w:rsidR="008A2029" w:rsidRDefault="008A2029" w:rsidP="008A2029"/>
    <w:p w14:paraId="79A80AFD" w14:textId="77777777" w:rsidR="008A2029" w:rsidRDefault="008A2029" w:rsidP="00525B2E"/>
    <w:p w14:paraId="67DFF85C" w14:textId="77777777" w:rsidR="00525B2E" w:rsidRDefault="00525B2E" w:rsidP="004D4881"/>
    <w:p w14:paraId="4CC21BEC" w14:textId="77777777" w:rsidR="00525B2E" w:rsidRDefault="00525B2E" w:rsidP="004D4881"/>
    <w:sectPr w:rsidR="00525B2E" w:rsidSect="00F51F1E">
      <w:footerReference w:type="default" r:id="rId8"/>
      <w:pgSz w:w="12240" w:h="15840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EA45A" w14:textId="77777777" w:rsidR="0000011A" w:rsidRDefault="0000011A" w:rsidP="0058140D">
      <w:r>
        <w:separator/>
      </w:r>
    </w:p>
  </w:endnote>
  <w:endnote w:type="continuationSeparator" w:id="0">
    <w:p w14:paraId="634D9FE5" w14:textId="77777777" w:rsidR="0000011A" w:rsidRDefault="0000011A" w:rsidP="0058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33574" w14:textId="77777777" w:rsidR="004770D4" w:rsidRDefault="006D20A3" w:rsidP="0058140D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7E051" w14:textId="77777777" w:rsidR="0000011A" w:rsidRDefault="0000011A" w:rsidP="0058140D">
      <w:r>
        <w:separator/>
      </w:r>
    </w:p>
  </w:footnote>
  <w:footnote w:type="continuationSeparator" w:id="0">
    <w:p w14:paraId="1278EAA2" w14:textId="77777777" w:rsidR="0000011A" w:rsidRDefault="0000011A" w:rsidP="0058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6272C"/>
    <w:multiLevelType w:val="hybridMultilevel"/>
    <w:tmpl w:val="8ECA4DCA"/>
    <w:lvl w:ilvl="0" w:tplc="793EC9B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23F24214"/>
    <w:multiLevelType w:val="hybridMultilevel"/>
    <w:tmpl w:val="25F200A2"/>
    <w:lvl w:ilvl="0" w:tplc="0E728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F29CD"/>
    <w:multiLevelType w:val="hybridMultilevel"/>
    <w:tmpl w:val="CF2ECD42"/>
    <w:lvl w:ilvl="0" w:tplc="2BB63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6959A4"/>
    <w:multiLevelType w:val="hybridMultilevel"/>
    <w:tmpl w:val="532C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8710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05932B7"/>
    <w:multiLevelType w:val="multilevel"/>
    <w:tmpl w:val="4D44A5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A34C1E"/>
    <w:multiLevelType w:val="hybridMultilevel"/>
    <w:tmpl w:val="5D40BAE4"/>
    <w:lvl w:ilvl="0" w:tplc="4ED6DC62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CD334D"/>
    <w:multiLevelType w:val="hybridMultilevel"/>
    <w:tmpl w:val="6CD495EC"/>
    <w:lvl w:ilvl="0" w:tplc="8AB831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4395766">
    <w:abstractNumId w:val="9"/>
  </w:num>
  <w:num w:numId="2" w16cid:durableId="231741557">
    <w:abstractNumId w:val="7"/>
  </w:num>
  <w:num w:numId="3" w16cid:durableId="726077406">
    <w:abstractNumId w:val="6"/>
  </w:num>
  <w:num w:numId="4" w16cid:durableId="579489668">
    <w:abstractNumId w:val="5"/>
  </w:num>
  <w:num w:numId="5" w16cid:durableId="1160317493">
    <w:abstractNumId w:val="4"/>
  </w:num>
  <w:num w:numId="6" w16cid:durableId="1115906361">
    <w:abstractNumId w:val="8"/>
  </w:num>
  <w:num w:numId="7" w16cid:durableId="1894729707">
    <w:abstractNumId w:val="3"/>
  </w:num>
  <w:num w:numId="8" w16cid:durableId="2034305359">
    <w:abstractNumId w:val="2"/>
  </w:num>
  <w:num w:numId="9" w16cid:durableId="1881630395">
    <w:abstractNumId w:val="1"/>
  </w:num>
  <w:num w:numId="10" w16cid:durableId="1641616103">
    <w:abstractNumId w:val="0"/>
  </w:num>
  <w:num w:numId="11" w16cid:durableId="1937395475">
    <w:abstractNumId w:val="19"/>
  </w:num>
  <w:num w:numId="12" w16cid:durableId="1300769217">
    <w:abstractNumId w:val="16"/>
  </w:num>
  <w:num w:numId="13" w16cid:durableId="1329018802">
    <w:abstractNumId w:val="15"/>
  </w:num>
  <w:num w:numId="14" w16cid:durableId="288978481">
    <w:abstractNumId w:val="14"/>
  </w:num>
  <w:num w:numId="15" w16cid:durableId="1176458898">
    <w:abstractNumId w:val="17"/>
  </w:num>
  <w:num w:numId="16" w16cid:durableId="1557814835">
    <w:abstractNumId w:val="11"/>
  </w:num>
  <w:num w:numId="17" w16cid:durableId="2039889181">
    <w:abstractNumId w:val="18"/>
  </w:num>
  <w:num w:numId="18" w16cid:durableId="968512802">
    <w:abstractNumId w:val="13"/>
  </w:num>
  <w:num w:numId="19" w16cid:durableId="2048607174">
    <w:abstractNumId w:val="10"/>
  </w:num>
  <w:num w:numId="20" w16cid:durableId="7661947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F2"/>
    <w:rsid w:val="0000011A"/>
    <w:rsid w:val="00044B37"/>
    <w:rsid w:val="00044E07"/>
    <w:rsid w:val="00082B78"/>
    <w:rsid w:val="00175C01"/>
    <w:rsid w:val="001A2E48"/>
    <w:rsid w:val="001A6844"/>
    <w:rsid w:val="001B507F"/>
    <w:rsid w:val="001C2D4B"/>
    <w:rsid w:val="001D63BD"/>
    <w:rsid w:val="001F1D6A"/>
    <w:rsid w:val="00205C0D"/>
    <w:rsid w:val="00232E4F"/>
    <w:rsid w:val="00233CF2"/>
    <w:rsid w:val="002432A8"/>
    <w:rsid w:val="002522D4"/>
    <w:rsid w:val="002656EB"/>
    <w:rsid w:val="002A6C7C"/>
    <w:rsid w:val="002C0836"/>
    <w:rsid w:val="002F3039"/>
    <w:rsid w:val="00353EC0"/>
    <w:rsid w:val="00364B43"/>
    <w:rsid w:val="00367A8C"/>
    <w:rsid w:val="00397CFD"/>
    <w:rsid w:val="003A652D"/>
    <w:rsid w:val="003B38C6"/>
    <w:rsid w:val="003B67EF"/>
    <w:rsid w:val="003F1708"/>
    <w:rsid w:val="0040044B"/>
    <w:rsid w:val="004767A6"/>
    <w:rsid w:val="004770D4"/>
    <w:rsid w:val="004D4881"/>
    <w:rsid w:val="004E0338"/>
    <w:rsid w:val="005077C3"/>
    <w:rsid w:val="00525B2E"/>
    <w:rsid w:val="00544465"/>
    <w:rsid w:val="0058140D"/>
    <w:rsid w:val="005A2C4E"/>
    <w:rsid w:val="005D6CC8"/>
    <w:rsid w:val="005F20F6"/>
    <w:rsid w:val="005F5DBB"/>
    <w:rsid w:val="006208FE"/>
    <w:rsid w:val="00630FE1"/>
    <w:rsid w:val="00641350"/>
    <w:rsid w:val="00661437"/>
    <w:rsid w:val="00681EA0"/>
    <w:rsid w:val="00683378"/>
    <w:rsid w:val="006B4015"/>
    <w:rsid w:val="006D20A3"/>
    <w:rsid w:val="006E0094"/>
    <w:rsid w:val="006F54EF"/>
    <w:rsid w:val="00716B67"/>
    <w:rsid w:val="00726BD2"/>
    <w:rsid w:val="0073561E"/>
    <w:rsid w:val="0075285A"/>
    <w:rsid w:val="00755B84"/>
    <w:rsid w:val="0075756B"/>
    <w:rsid w:val="00764037"/>
    <w:rsid w:val="00781983"/>
    <w:rsid w:val="007869B2"/>
    <w:rsid w:val="00790768"/>
    <w:rsid w:val="007914DF"/>
    <w:rsid w:val="007A0C05"/>
    <w:rsid w:val="007B1CDB"/>
    <w:rsid w:val="007C0EC3"/>
    <w:rsid w:val="008275CD"/>
    <w:rsid w:val="0088611D"/>
    <w:rsid w:val="008A2029"/>
    <w:rsid w:val="008C5BE4"/>
    <w:rsid w:val="008C7250"/>
    <w:rsid w:val="008F47D8"/>
    <w:rsid w:val="008F5AA5"/>
    <w:rsid w:val="009131E9"/>
    <w:rsid w:val="00A13A81"/>
    <w:rsid w:val="00A37354"/>
    <w:rsid w:val="00A44831"/>
    <w:rsid w:val="00A81630"/>
    <w:rsid w:val="00A8294B"/>
    <w:rsid w:val="00AB3D23"/>
    <w:rsid w:val="00AB46C0"/>
    <w:rsid w:val="00AC4BF0"/>
    <w:rsid w:val="00AF6BD0"/>
    <w:rsid w:val="00B35089"/>
    <w:rsid w:val="00B41E70"/>
    <w:rsid w:val="00B61FA9"/>
    <w:rsid w:val="00B6703F"/>
    <w:rsid w:val="00B7719A"/>
    <w:rsid w:val="00B83D9B"/>
    <w:rsid w:val="00BA7BE2"/>
    <w:rsid w:val="00BC1DDE"/>
    <w:rsid w:val="00BD607A"/>
    <w:rsid w:val="00BF434E"/>
    <w:rsid w:val="00CB2D46"/>
    <w:rsid w:val="00D43813"/>
    <w:rsid w:val="00D55939"/>
    <w:rsid w:val="00DA0075"/>
    <w:rsid w:val="00DB7E4D"/>
    <w:rsid w:val="00E23A4C"/>
    <w:rsid w:val="00E61AF0"/>
    <w:rsid w:val="00E92919"/>
    <w:rsid w:val="00EB7AF6"/>
    <w:rsid w:val="00EC11C8"/>
    <w:rsid w:val="00ED47C2"/>
    <w:rsid w:val="00EF3D82"/>
    <w:rsid w:val="00EF6689"/>
    <w:rsid w:val="00F07CE8"/>
    <w:rsid w:val="00F30FB4"/>
    <w:rsid w:val="00F51F1E"/>
    <w:rsid w:val="00F52A9E"/>
    <w:rsid w:val="00FC201D"/>
    <w:rsid w:val="00FC6B91"/>
    <w:rsid w:val="00FD2612"/>
    <w:rsid w:val="00FE1EC2"/>
    <w:rsid w:val="00FE229D"/>
    <w:rsid w:val="00FE63AB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13D26"/>
  <w15:chartTrackingRefBased/>
  <w15:docId w15:val="{AC62E165-8EEA-4F08-95D2-C3C1AA5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1303C" w:themeColor="accent1" w:themeShade="80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40D"/>
    <w:pPr>
      <w:spacing w:after="0"/>
      <w:ind w:left="144"/>
    </w:pPr>
    <w:rPr>
      <w:rFonts w:ascii="Arial Nova Light" w:hAnsi="Arial Nova Light"/>
      <w:color w:val="B0869E" w:themeColor="accent6" w:themeTint="9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E70"/>
    <w:pPr>
      <w:keepNext/>
      <w:keepLines/>
      <w:spacing w:before="320" w:line="240" w:lineRule="auto"/>
      <w:ind w:left="0"/>
      <w:contextualSpacing/>
      <w:outlineLvl w:val="0"/>
    </w:pPr>
    <w:rPr>
      <w:rFonts w:eastAsiaTheme="majorEastAsia" w:cstheme="majorBidi"/>
      <w:color w:val="5DBBA7" w:themeColor="accent3" w:themeTint="99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EA0"/>
    <w:pPr>
      <w:outlineLvl w:val="1"/>
    </w:pPr>
    <w:rPr>
      <w:color w:val="0070C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  <w14:textFill>
        <w14:solidFill>
          <w14:schemeClr w14:val="accent1">
            <w14:lumMod w14:val="50000"/>
            <w14:lumOff w14:val="50000"/>
            <w14:lumMod w14:val="60000"/>
            <w14:lumOff w14:val="40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  <w14:textFill>
        <w14:solidFill>
          <w14:schemeClr w14:val="accent1">
            <w14:lumMod w14:val="50000"/>
            <w14:lumOff w14:val="50000"/>
            <w14:lumMod w14:val="60000"/>
            <w14:lumOff w14:val="40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  <w14:textFill>
        <w14:solidFill>
          <w14:schemeClr w14:val="accent2">
            <w14:lumMod w14:val="50000"/>
            <w14:lumOff w14:val="50000"/>
            <w14:lumMod w14:val="60000"/>
            <w14:lumOff w14:val="40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  <w14:textFill>
        <w14:solidFill>
          <w14:schemeClr w14:val="accent2">
            <w14:lumMod w14:val="50000"/>
            <w14:lumOff w14:val="50000"/>
            <w14:lumMod w14:val="60000"/>
            <w14:lumOff w14:val="40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  <w14:textFill>
        <w14:solidFill>
          <w14:schemeClr w14:val="accent1">
            <w14:lumMod w14:val="50000"/>
            <w14:lumOff w14:val="50000"/>
            <w14:lumMod w14:val="60000"/>
            <w14:lumOff w14:val="40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  <w14:textFill>
        <w14:solidFill>
          <w14:schemeClr w14:val="accent2">
            <w14:lumMod w14:val="50000"/>
            <w14:lumOff w14:val="50000"/>
            <w14:lumMod w14:val="60000"/>
            <w14:lumOff w14:val="40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  <w14:textFill>
        <w14:solidFill>
          <w14:schemeClr w14:val="accent1">
            <w14:lumMod w14:val="50000"/>
            <w14:lumOff w14:val="50000"/>
            <w14:lumMod w14:val="60000"/>
            <w14:lumOff w14:val="40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qFormat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1E70"/>
    <w:rPr>
      <w:rFonts w:ascii="Arial Nova Light" w:eastAsiaTheme="majorEastAsia" w:hAnsi="Arial Nova Light" w:cstheme="majorBidi"/>
      <w:color w:val="5DBBA7" w:themeColor="accent3" w:themeTint="99"/>
      <w:sz w:val="52"/>
      <w:szCs w:val="52"/>
    </w:rPr>
  </w:style>
  <w:style w:type="paragraph" w:styleId="Title">
    <w:name w:val="Title"/>
    <w:basedOn w:val="Normal"/>
    <w:link w:val="TitleChar"/>
    <w:uiPriority w:val="1"/>
    <w:qFormat/>
    <w:rsid w:val="0058140D"/>
    <w:pPr>
      <w:spacing w:after="960" w:line="240" w:lineRule="auto"/>
      <w:contextualSpacing/>
    </w:pPr>
    <w:rPr>
      <w:rFonts w:eastAsiaTheme="majorEastAsia" w:cstheme="majorBidi"/>
      <w:color w:val="369ACC" w:themeColor="text2" w:themeTint="8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8140D"/>
    <w:rPr>
      <w:rFonts w:ascii="Arial Nova Light" w:eastAsiaTheme="majorEastAsia" w:hAnsi="Arial Nova Light" w:cstheme="majorBidi"/>
      <w:color w:val="369ACC" w:themeColor="text2" w:themeTint="80"/>
      <w:kern w:val="28"/>
      <w:sz w:val="60"/>
      <w:szCs w:val="56"/>
    </w:rPr>
  </w:style>
  <w:style w:type="paragraph" w:styleId="Subtitle">
    <w:name w:val="Subtitle"/>
    <w:basedOn w:val="Normal"/>
    <w:link w:val="SubtitleChar"/>
    <w:uiPriority w:val="2"/>
    <w:qFormat/>
    <w:rsid w:val="0058140D"/>
    <w:pPr>
      <w:numPr>
        <w:ilvl w:val="1"/>
      </w:numPr>
      <w:spacing w:line="240" w:lineRule="auto"/>
      <w:ind w:left="144"/>
      <w:contextualSpacing/>
    </w:pPr>
    <w:rPr>
      <w:rFonts w:eastAsiaTheme="minorEastAsia"/>
      <w:b/>
      <w:bCs/>
      <w:color w:val="747D7D" w:themeColor="background2" w:themeShade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58140D"/>
    <w:rPr>
      <w:rFonts w:ascii="Arial Nova Light" w:eastAsiaTheme="minorEastAsia" w:hAnsi="Arial Nova Light"/>
      <w:b/>
      <w:bCs/>
      <w:color w:val="747D7D" w:themeColor="background2" w:themeShade="80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8"/>
  </w:style>
  <w:style w:type="character" w:customStyle="1" w:styleId="Heading2Char">
    <w:name w:val="Heading 2 Char"/>
    <w:basedOn w:val="DefaultParagraphFont"/>
    <w:link w:val="Heading2"/>
    <w:uiPriority w:val="9"/>
    <w:rsid w:val="00681EA0"/>
    <w:rPr>
      <w:rFonts w:ascii="Arial Nova Light" w:hAnsi="Arial Nova Light"/>
      <w:color w:val="0070C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Table">
    <w:name w:val="General Table"/>
    <w:basedOn w:val="TableNormal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1303C" w:themeColor="accent1" w:themeShade="8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9B5A5A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B5A5A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5B84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B84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84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55B84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55B84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5B8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B8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B8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5B84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5B8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B8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55B84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B8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84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84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55B8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84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84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unhideWhenUsed/>
    <w:rsid w:val="00FC201D"/>
    <w:rPr>
      <w:color w:val="236078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C72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6B9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C6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msi\AppData\Roaming\Microsoft\Templates\Basic%20design%20blank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BF6F4-D820-4453-8E4C-E503130B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design blank template.dotx</Template>
  <TotalTime>155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vegi</dc:creator>
  <cp:keywords/>
  <dc:description/>
  <cp:lastModifiedBy>Vamsi Vegi</cp:lastModifiedBy>
  <cp:revision>38</cp:revision>
  <dcterms:created xsi:type="dcterms:W3CDTF">2025-06-15T15:40:00Z</dcterms:created>
  <dcterms:modified xsi:type="dcterms:W3CDTF">2025-06-15T23:40:00Z</dcterms:modified>
</cp:coreProperties>
</file>